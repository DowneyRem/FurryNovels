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CB48" w14:textId="651AE512" w:rsidR="000F379E" w:rsidRDefault="00DE70F6" w:rsidP="00DE70F6">
      <w:pPr>
        <w:pStyle w:val="a0"/>
        <w:rPr>
          <w:rFonts w:hint="eastAsia"/>
        </w:rPr>
      </w:pPr>
      <w:r>
        <w:rPr>
          <w:rFonts w:hint="eastAsia"/>
        </w:rPr>
        <w:t>作品名称</w:t>
      </w:r>
    </w:p>
    <w:p w14:paraId="6E3C5C53" w14:textId="16D5C653" w:rsidR="000F379E" w:rsidRDefault="00DE70F6" w:rsidP="00DE70F6">
      <w:pPr>
        <w:rPr>
          <w:rFonts w:hint="eastAsia"/>
        </w:rPr>
      </w:pPr>
      <w:r>
        <w:rPr>
          <w:rFonts w:hint="eastAsia"/>
        </w:rPr>
        <w:t>作者：作者名称</w:t>
      </w:r>
    </w:p>
    <w:p w14:paraId="314BA5A5" w14:textId="4335CD69" w:rsidR="00DE70F6" w:rsidRDefault="00DE70F6" w:rsidP="00DE70F6">
      <w:pPr>
        <w:rPr>
          <w:rFonts w:hint="eastAsia"/>
        </w:rPr>
      </w:pPr>
      <w:r>
        <w:rPr>
          <w:rFonts w:hint="eastAsia"/>
        </w:rPr>
        <w:t>网址：</w:t>
      </w:r>
      <w:r>
        <w:rPr>
          <w:rFonts w:hint="eastAsia"/>
        </w:rPr>
        <w:t>www.</w:t>
      </w:r>
      <w:r>
        <w:t>baidu.com</w:t>
      </w:r>
    </w:p>
    <w:p w14:paraId="7ABB1AC2" w14:textId="22260C3C" w:rsidR="00DE70F6" w:rsidRDefault="00DE70F6" w:rsidP="00DE70F6">
      <w:r>
        <w:rPr>
          <w:rFonts w:hint="eastAsia"/>
        </w:rPr>
        <w:t>标签：</w:t>
      </w:r>
      <w:r>
        <w:rPr>
          <w:rFonts w:hint="eastAsia"/>
        </w:rPr>
        <w:t>#</w:t>
      </w:r>
      <w:r>
        <w:rPr>
          <w:rFonts w:hint="eastAsia"/>
        </w:rPr>
        <w:t>标签</w:t>
      </w:r>
      <w:r>
        <w:rPr>
          <w:rFonts w:hint="eastAsia"/>
        </w:rPr>
        <w:t>1</w:t>
      </w:r>
      <w:r>
        <w:t xml:space="preserve"> </w:t>
      </w:r>
      <w:r>
        <w:rPr>
          <w:rFonts w:hint="eastAsia"/>
        </w:rPr>
        <w:t>#</w:t>
      </w:r>
      <w:r>
        <w:rPr>
          <w:rFonts w:hint="eastAsia"/>
        </w:rPr>
        <w:t>标签</w:t>
      </w:r>
      <w:r>
        <w:rPr>
          <w:rFonts w:hint="eastAsia"/>
        </w:rPr>
        <w:t>2</w:t>
      </w:r>
      <w:r>
        <w:t xml:space="preserve"> </w:t>
      </w:r>
      <w:r>
        <w:rPr>
          <w:rFonts w:hint="eastAsia"/>
        </w:rPr>
        <w:t>#</w:t>
      </w:r>
      <w:r>
        <w:rPr>
          <w:rFonts w:hint="eastAsia"/>
        </w:rPr>
        <w:t>标签</w:t>
      </w:r>
      <w:r>
        <w:rPr>
          <w:rFonts w:hint="eastAsia"/>
        </w:rPr>
        <w:t>3</w:t>
      </w:r>
    </w:p>
    <w:p w14:paraId="24C63E75" w14:textId="6456DE6A" w:rsidR="00DE70F6" w:rsidRDefault="00DE70F6" w:rsidP="00DE70F6">
      <w:pPr>
        <w:rPr>
          <w:rFonts w:hint="eastAsia"/>
        </w:rPr>
      </w:pPr>
      <w:r>
        <w:rPr>
          <w:rFonts w:hint="eastAsia"/>
        </w:rPr>
        <w:t>其他：（可省略）</w:t>
      </w:r>
    </w:p>
    <w:p w14:paraId="0DE42214" w14:textId="7BD44501" w:rsidR="00DE70F6" w:rsidRDefault="00DE70F6" w:rsidP="00DE70F6">
      <w:pPr>
        <w:pStyle w:val="a1"/>
      </w:pPr>
    </w:p>
    <w:p w14:paraId="196842F5" w14:textId="77777777" w:rsidR="00DE70F6" w:rsidRDefault="00DE70F6" w:rsidP="00DE70F6">
      <w:pPr>
        <w:pStyle w:val="a1"/>
        <w:rPr>
          <w:rFonts w:hint="eastAsia"/>
        </w:rPr>
      </w:pPr>
    </w:p>
    <w:p w14:paraId="196842F5" w14:textId="77777777" w:rsidR="00DE70F6" w:rsidRDefault="00DE70F6" w:rsidP="00DE70F6">
      <w:pPr>
        <w:pStyle w:val="2"/>
      </w:pPr>
      <w:r>
        <w:rPr>
          <w:rFonts w:hint="eastAsia"/>
        </w:rPr>
        <w:t>第</w:t>
      </w:r>
      <w:r>
        <w:rPr>
          <w:rFonts w:hint="eastAsia"/>
        </w:rPr>
        <w:t>1</w:t>
      </w:r>
      <w:r>
        <w:rPr>
          <w:rFonts w:hint="eastAsia"/>
        </w:rPr>
        <w:t>章</w:t>
      </w:r>
    </w:p>
    <w:p w14:paraId="3FA61DE0" w14:textId="77777777" w:rsidR="00DE70F6" w:rsidRDefault="00DE70F6" w:rsidP="00DE70F6">
      <w:pPr>
        <w:pStyle w:val="a1"/>
        <w:rPr>
          <w:rFonts w:hint="eastAsia"/>
        </w:rPr>
      </w:pPr>
      <w:r>
        <w:rPr>
          <w:rFonts w:hint="eastAsia"/>
        </w:rPr>
        <w:t>文档是软件开发使用和维护中的必备资料。</w:t>
      </w:r>
    </w:p>
    <w:p w14:paraId="0CF55767" w14:textId="77777777" w:rsidR="00DE70F6" w:rsidRDefault="00DE70F6" w:rsidP="00DE70F6">
      <w:pPr>
        <w:pStyle w:val="a1"/>
      </w:pPr>
      <w:r>
        <w:rPr>
          <w:rFonts w:hint="eastAsia"/>
        </w:rPr>
        <w:t>软件文档或者源代码文档是指与软件系统及其软件工程过程有关联的文本实体。文档的类型包括软件需求文档，设计文档，测试文档，用户手册等。</w:t>
      </w:r>
    </w:p>
    <w:p w14:paraId="62D4E813" w14:textId="169FD685" w:rsidR="00DE70F6" w:rsidRDefault="00DE70F6" w:rsidP="00DE70F6">
      <w:pPr>
        <w:pStyle w:val="a1"/>
        <w:rPr>
          <w:rFonts w:hint="eastAsia"/>
        </w:rPr>
      </w:pPr>
      <w:r>
        <w:rPr>
          <w:rFonts w:hint="eastAsia"/>
        </w:rPr>
        <w:t>其中的需求文档，设计文档和测试文档一般是在软件开发过程中由开发者写就的，而用户手册等非过程类文档是由专门的非技术类写作人员写就的。</w:t>
      </w:r>
    </w:p>
    <w:p w14:paraId="3687E257" w14:textId="1CD8089B" w:rsidR="00DE70F6" w:rsidRPr="00DE70F6" w:rsidRDefault="00DE70F6" w:rsidP="00DE70F6">
      <w:pPr>
        <w:pStyle w:val="a1"/>
        <w:rPr>
          <w:rFonts w:hint="eastAsia"/>
        </w:rPr>
      </w:pPr>
      <w:r>
        <w:rPr>
          <w:rFonts w:hint="eastAsia"/>
        </w:rPr>
        <w:t>文档能提高软件开发的效率，保证软件的质量，而且在软件的使用过程中有指导、帮助、解惑的作用，尤其在维护工作中，文档是不可或缺的资料。</w:t>
      </w:r>
    </w:p>
    <w:p w14:paraId="05A4C808" w14:textId="673F9978" w:rsidR="00DE70F6" w:rsidRDefault="00DE70F6" w:rsidP="00DE70F6">
      <w:pPr>
        <w:pStyle w:val="2"/>
      </w:pPr>
      <w:r>
        <w:rPr>
          <w:rFonts w:hint="eastAsia"/>
        </w:rPr>
        <w:t>第</w:t>
      </w:r>
      <w:r>
        <w:rPr>
          <w:rFonts w:hint="eastAsia"/>
        </w:rPr>
        <w:t>2</w:t>
      </w:r>
      <w:r>
        <w:rPr>
          <w:rFonts w:hint="eastAsia"/>
        </w:rPr>
        <w:t>章</w:t>
      </w:r>
    </w:p>
    <w:p w14:paraId="5506EC51" w14:textId="32AC9F60" w:rsidR="00DE70F6" w:rsidRPr="00DE70F6" w:rsidRDefault="00DE70F6" w:rsidP="00DE70F6">
      <w:pPr>
        <w:pStyle w:val="a1"/>
        <w:rPr>
          <w:rFonts w:hint="eastAsia"/>
        </w:rPr>
      </w:pPr>
      <w:r>
        <w:rPr>
          <w:rFonts w:hint="eastAsia"/>
        </w:rPr>
        <w:t>文件的另一种称呼，一般将WORD，EXCEL等文字编辑软件产生的文件叫做文档。这样说不够精确，文件，文件夹，与文档，三个的关系是不同，但又有相同的地方，所以，要阐述准确，要表达三者的含义与联系。</w:t>
      </w:r>
    </w:p>
    <w:p w14:paraId="45351307" w14:textId="236AFE84" w:rsidR="00DE70F6" w:rsidRDefault="00DE70F6" w:rsidP="00DE70F6">
      <w:pPr>
        <w:pStyle w:val="a1"/>
      </w:pPr>
    </w:p>
    <w:p w14:paraId="5AB2E338" w14:textId="77777777" w:rsidR="00DE70F6" w:rsidRPr="00DE70F6" w:rsidRDefault="00DE70F6" w:rsidP="00DE70F6">
      <w:pPr>
        <w:pStyle w:val="a1"/>
        <w:rPr>
          <w:rFonts w:hint="eastAsia"/>
        </w:rPr>
      </w:pPr>
    </w:p>
    <w:p w14:paraId="5AB2E338" w14:textId="77777777" w:rsidR="00A316D2" w:rsidRDefault="00DE70F6" w:rsidP="00DE70F6">
      <w:pPr>
        <w:pStyle w:val="2"/>
      </w:pPr>
      <w:r>
        <w:rPr>
          <w:rFonts w:hint="eastAsia"/>
        </w:rPr>
        <w:t>第</w:t>
      </w:r>
      <w:r>
        <w:rPr>
          <w:rFonts w:hint="eastAsia"/>
        </w:rPr>
        <w:t>X</w:t>
      </w:r>
      <w:r>
        <w:rPr>
          <w:rFonts w:hint="eastAsia"/>
        </w:rPr>
        <w:t>章</w:t>
      </w:r>
      <w:r w:rsidR="002B3C15">
        <w:rPr>
          <w:rFonts w:hint="eastAsia"/>
        </w:rPr>
        <w:t xml:space="preserve"> </w:t>
      </w:r>
      <w:r w:rsidR="00A316D2">
        <w:rPr>
          <w:rFonts w:hint="eastAsia"/>
        </w:rPr>
        <w:t>字数统计</w:t>
      </w:r>
    </w:p>
    <w:tbl>
      <w:tblPr>
        <w:tblStyle w:val="a6"/>
        <w:tblW w:w="0" w:type="auto"/>
        <w:tblLook w:val="04A0" w:firstRow="1" w:lastRow="0" w:firstColumn="1" w:lastColumn="0" w:noHBand="0" w:noVBand="1"/>
      </w:tblPr>
      <w:tblGrid>
        <w:gridCol w:w="1207"/>
        <w:gridCol w:w="1062"/>
        <w:gridCol w:w="909"/>
        <w:gridCol w:w="909"/>
      </w:tblGrid>
      <w:tr w:rsidR="00A316D2" w14:paraId="71E9D6E7" w14:textId="77777777" w:rsidTr="00230D79">
        <w:trPr>
          <w:trHeight w:val="418"/>
        </w:trPr>
        <w:tc>
          <w:tcPr>
            <w:tcW w:w="1207" w:type="dxa"/>
          </w:tcPr>
          <w:p w14:paraId="03FC0AF2" w14:textId="77777777" w:rsidR="00A316D2" w:rsidRDefault="00A316D2" w:rsidP="00DE70F6">
            <w:r>
              <w:rPr>
                <w:rFonts w:hint="eastAsia"/>
              </w:rPr>
              <w:t>总字数：</w:t>
            </w:r>
          </w:p>
        </w:tc>
        <w:tc>
          <w:tcPr>
            <w:tcW w:w="1062" w:type="dxa"/>
          </w:tcPr>
          <w:p w14:paraId="773CA9CC" w14:textId="62BCA91C" w:rsidR="00A316D2" w:rsidRDefault="004B44CC" w:rsidP="00DE70F6">
            <w:fldSimple w:instr=" NUMWORDS   \* MERGEFORMAT ">
              <w:r w:rsidR="00DE70F6">
                <w:rPr>
                  <w:noProof/>
                </w:rPr>
                <w:t>23</w:t>
              </w:r>
            </w:fldSimple>
          </w:p>
        </w:tc>
        <w:tc>
          <w:tcPr>
            <w:tcW w:w="909" w:type="dxa"/>
          </w:tcPr>
          <w:p w14:paraId="6D4AE6AD" w14:textId="77777777" w:rsidR="00A316D2" w:rsidRDefault="001B5D6E" w:rsidP="00DE70F6">
            <w:r>
              <w:rPr>
                <w:rFonts w:hint="eastAsia"/>
              </w:rPr>
              <w:t>-14</w:t>
            </w:r>
          </w:p>
        </w:tc>
        <w:tc>
          <w:tcPr>
            <w:tcW w:w="909" w:type="dxa"/>
          </w:tcPr>
          <w:p w14:paraId="6D806684" w14:textId="62503F32" w:rsidR="00A316D2" w:rsidRDefault="00A316D2" w:rsidP="00DE70F6">
            <w:r>
              <w:fldChar w:fldCharType="begin"/>
            </w:r>
            <w:r>
              <w:instrText xml:space="preserve"> </w:instrText>
            </w:r>
            <w:r>
              <w:rPr>
                <w:rFonts w:hint="eastAsia"/>
              </w:rPr>
              <w:instrText>=SUM(LEFT)</w:instrText>
            </w:r>
            <w:r>
              <w:instrText xml:space="preserve"> </w:instrText>
            </w:r>
            <w:r>
              <w:fldChar w:fldCharType="separate"/>
            </w:r>
            <w:r w:rsidR="00DE70F6">
              <w:rPr>
                <w:noProof/>
              </w:rPr>
              <w:t>9</w:t>
            </w:r>
            <w:r>
              <w:fldChar w:fldCharType="end"/>
            </w:r>
          </w:p>
        </w:tc>
      </w:tr>
    </w:tbl>
    <w:p w14:paraId="32E64CFC" w14:textId="77777777" w:rsidR="00A316D2" w:rsidRDefault="00A316D2" w:rsidP="00DE70F6"/>
    <w:sectPr w:rsidR="00A316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573E" w14:textId="77777777" w:rsidR="00D14025" w:rsidRDefault="00D14025" w:rsidP="004A6F06">
      <w:r>
        <w:separator/>
      </w:r>
    </w:p>
  </w:endnote>
  <w:endnote w:type="continuationSeparator" w:id="0">
    <w:p w14:paraId="46CC0CA9" w14:textId="77777777" w:rsidR="00D14025" w:rsidRDefault="00D14025" w:rsidP="004A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81A0" w14:textId="77777777" w:rsidR="00D14025" w:rsidRDefault="00D14025" w:rsidP="004A6F06">
      <w:r>
        <w:separator/>
      </w:r>
    </w:p>
  </w:footnote>
  <w:footnote w:type="continuationSeparator" w:id="0">
    <w:p w14:paraId="29FFA200" w14:textId="77777777" w:rsidR="00D14025" w:rsidRDefault="00D14025" w:rsidP="004A6F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C3"/>
    <w:rsid w:val="0009183A"/>
    <w:rsid w:val="000A59FC"/>
    <w:rsid w:val="000C1E7C"/>
    <w:rsid w:val="000F1AD4"/>
    <w:rsid w:val="000F379E"/>
    <w:rsid w:val="001B1196"/>
    <w:rsid w:val="001B5D6E"/>
    <w:rsid w:val="001C75E8"/>
    <w:rsid w:val="00237313"/>
    <w:rsid w:val="00276DF1"/>
    <w:rsid w:val="002B3C15"/>
    <w:rsid w:val="002E0F70"/>
    <w:rsid w:val="002F3731"/>
    <w:rsid w:val="00381966"/>
    <w:rsid w:val="003828A4"/>
    <w:rsid w:val="00393B3E"/>
    <w:rsid w:val="003C061F"/>
    <w:rsid w:val="003C6ADE"/>
    <w:rsid w:val="003D3040"/>
    <w:rsid w:val="003E250E"/>
    <w:rsid w:val="00433803"/>
    <w:rsid w:val="00471F37"/>
    <w:rsid w:val="004925E3"/>
    <w:rsid w:val="004A6F06"/>
    <w:rsid w:val="004B44CC"/>
    <w:rsid w:val="004D74D0"/>
    <w:rsid w:val="004F0CBD"/>
    <w:rsid w:val="005A2F8C"/>
    <w:rsid w:val="005A4F9A"/>
    <w:rsid w:val="005D268C"/>
    <w:rsid w:val="006C443D"/>
    <w:rsid w:val="006E0239"/>
    <w:rsid w:val="00701325"/>
    <w:rsid w:val="007743E3"/>
    <w:rsid w:val="007821D1"/>
    <w:rsid w:val="008152B9"/>
    <w:rsid w:val="00880C69"/>
    <w:rsid w:val="00891FAD"/>
    <w:rsid w:val="008A69BA"/>
    <w:rsid w:val="008A74C6"/>
    <w:rsid w:val="008E6225"/>
    <w:rsid w:val="008F5FA9"/>
    <w:rsid w:val="00902801"/>
    <w:rsid w:val="00957940"/>
    <w:rsid w:val="009A5903"/>
    <w:rsid w:val="009C0967"/>
    <w:rsid w:val="00A3096D"/>
    <w:rsid w:val="00A316D2"/>
    <w:rsid w:val="00A737C3"/>
    <w:rsid w:val="00B700EE"/>
    <w:rsid w:val="00BA1F8C"/>
    <w:rsid w:val="00BB0055"/>
    <w:rsid w:val="00BB61E9"/>
    <w:rsid w:val="00BC18BD"/>
    <w:rsid w:val="00BE25B7"/>
    <w:rsid w:val="00BF76C2"/>
    <w:rsid w:val="00C16E29"/>
    <w:rsid w:val="00C54249"/>
    <w:rsid w:val="00C764B4"/>
    <w:rsid w:val="00C9759F"/>
    <w:rsid w:val="00CD0145"/>
    <w:rsid w:val="00D14025"/>
    <w:rsid w:val="00D15EDD"/>
    <w:rsid w:val="00D443F0"/>
    <w:rsid w:val="00D755C1"/>
    <w:rsid w:val="00DE3A8D"/>
    <w:rsid w:val="00DE653D"/>
    <w:rsid w:val="00DE70F6"/>
    <w:rsid w:val="00E6199A"/>
    <w:rsid w:val="00EB2272"/>
    <w:rsid w:val="00EC28E8"/>
    <w:rsid w:val="00EC651A"/>
    <w:rsid w:val="00F57F75"/>
    <w:rsid w:val="00F71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218F0"/>
  <w15:chartTrackingRefBased/>
  <w15:docId w15:val="{63A4172B-2EC4-4D20-9E51-8BD7C50E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uiPriority="2"/>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8A4"/>
    <w:pPr>
      <w:widowControl w:val="0"/>
      <w:jc w:val="both"/>
    </w:pPr>
  </w:style>
  <w:style w:type="paragraph" w:styleId="1">
    <w:name w:val="heading 1"/>
    <w:basedOn w:val="a0"/>
    <w:next w:val="a"/>
    <w:link w:val="10"/>
    <w:uiPriority w:val="9"/>
    <w:qFormat/>
    <w:rsid w:val="00A316D2"/>
  </w:style>
  <w:style w:type="paragraph" w:styleId="2">
    <w:name w:val="heading 2"/>
    <w:basedOn w:val="a"/>
    <w:next w:val="a1"/>
    <w:link w:val="20"/>
    <w:autoRedefine/>
    <w:uiPriority w:val="9"/>
    <w:qFormat/>
    <w:rsid w:val="00DE70F6"/>
    <w:pPr>
      <w:keepNext/>
      <w:outlineLvl w:val="1"/>
    </w:pPr>
    <w:rPr>
      <w:rFonts w:eastAsia="黑体" w:cs="Times New Roman"/>
      <w:b/>
      <w:bCs/>
      <w:iCs/>
      <w:szCs w:val="28"/>
    </w:rPr>
  </w:style>
  <w:style w:type="paragraph" w:styleId="3">
    <w:name w:val="heading 3"/>
    <w:basedOn w:val="2"/>
    <w:next w:val="a"/>
    <w:link w:val="30"/>
    <w:uiPriority w:val="9"/>
    <w:unhideWhenUsed/>
    <w:rsid w:val="00EC28E8"/>
    <w:pPr>
      <w:outlineLvl w:val="2"/>
    </w:pPr>
    <w:rPr>
      <w:rFonts w:eastAsia="宋体"/>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autoRedefine/>
    <w:uiPriority w:val="10"/>
    <w:rsid w:val="00D443F0"/>
    <w:pPr>
      <w:contextualSpacing/>
      <w:outlineLvl w:val="0"/>
    </w:pPr>
    <w:rPr>
      <w:rFonts w:asciiTheme="majorHAnsi" w:eastAsia="黑体" w:hAnsiTheme="majorHAnsi" w:cstheme="majorBidi"/>
      <w:b/>
      <w:bCs/>
      <w:spacing w:val="-10"/>
      <w:sz w:val="32"/>
      <w:szCs w:val="56"/>
    </w:rPr>
  </w:style>
  <w:style w:type="character" w:customStyle="1" w:styleId="a5">
    <w:name w:val="标题 字符"/>
    <w:basedOn w:val="a2"/>
    <w:link w:val="a0"/>
    <w:uiPriority w:val="10"/>
    <w:rsid w:val="00D443F0"/>
    <w:rPr>
      <w:rFonts w:asciiTheme="majorHAnsi" w:eastAsia="黑体" w:hAnsiTheme="majorHAnsi" w:cstheme="majorBidi"/>
      <w:b/>
      <w:bCs/>
      <w:spacing w:val="-10"/>
      <w:sz w:val="32"/>
      <w:szCs w:val="56"/>
    </w:rPr>
  </w:style>
  <w:style w:type="character" w:customStyle="1" w:styleId="20">
    <w:name w:val="标题 2 字符"/>
    <w:basedOn w:val="a2"/>
    <w:link w:val="2"/>
    <w:uiPriority w:val="9"/>
    <w:rsid w:val="00DE70F6"/>
    <w:rPr>
      <w:rFonts w:eastAsia="黑体" w:cs="Times New Roman"/>
      <w:b/>
      <w:bCs/>
      <w:iCs/>
      <w:szCs w:val="28"/>
    </w:rPr>
  </w:style>
  <w:style w:type="paragraph" w:styleId="a1">
    <w:name w:val="Normal Indent"/>
    <w:basedOn w:val="a"/>
    <w:qFormat/>
    <w:rsid w:val="00D443F0"/>
    <w:pPr>
      <w:spacing w:line="360" w:lineRule="exact"/>
      <w:ind w:firstLineChars="200" w:firstLine="480"/>
    </w:pPr>
    <w:rPr>
      <w:rFonts w:ascii="宋体" w:hAnsi="宋体" w:cs="Times New Roman"/>
      <w:szCs w:val="21"/>
    </w:rPr>
  </w:style>
  <w:style w:type="character" w:customStyle="1" w:styleId="10">
    <w:name w:val="标题 1 字符"/>
    <w:basedOn w:val="a2"/>
    <w:link w:val="1"/>
    <w:uiPriority w:val="9"/>
    <w:rsid w:val="00A316D2"/>
    <w:rPr>
      <w:rFonts w:asciiTheme="majorHAnsi" w:eastAsia="黑体" w:hAnsiTheme="majorHAnsi" w:cstheme="majorBidi"/>
      <w:b/>
      <w:bCs/>
      <w:spacing w:val="-10"/>
      <w:sz w:val="32"/>
      <w:szCs w:val="56"/>
    </w:rPr>
  </w:style>
  <w:style w:type="table" w:styleId="a6">
    <w:name w:val="Table Grid"/>
    <w:basedOn w:val="a3"/>
    <w:uiPriority w:val="39"/>
    <w:rsid w:val="00A31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uiPriority w:val="9"/>
    <w:rsid w:val="00EC28E8"/>
    <w:rPr>
      <w:rFonts w:ascii="Times New Roman" w:eastAsia="宋体" w:hAnsi="Times New Roman" w:cs="Times New Roman"/>
      <w:b/>
      <w:bCs/>
      <w:iCs/>
      <w:sz w:val="24"/>
      <w:szCs w:val="24"/>
    </w:rPr>
  </w:style>
  <w:style w:type="paragraph" w:styleId="a7">
    <w:name w:val="Subtitle"/>
    <w:basedOn w:val="a"/>
    <w:next w:val="a"/>
    <w:link w:val="a8"/>
    <w:uiPriority w:val="11"/>
    <w:rsid w:val="00A316D2"/>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8">
    <w:name w:val="副标题 字符"/>
    <w:basedOn w:val="a2"/>
    <w:link w:val="a7"/>
    <w:uiPriority w:val="11"/>
    <w:rsid w:val="00A316D2"/>
    <w:rPr>
      <w:b/>
      <w:bCs/>
      <w:kern w:val="28"/>
      <w:sz w:val="32"/>
      <w:szCs w:val="32"/>
    </w:rPr>
  </w:style>
  <w:style w:type="paragraph" w:styleId="a9">
    <w:name w:val="Plain Text"/>
    <w:basedOn w:val="a"/>
    <w:link w:val="aa"/>
    <w:uiPriority w:val="2"/>
    <w:rsid w:val="004D74D0"/>
    <w:rPr>
      <w:rFonts w:cs="Courier New"/>
    </w:rPr>
  </w:style>
  <w:style w:type="character" w:customStyle="1" w:styleId="aa">
    <w:name w:val="纯文本 字符"/>
    <w:basedOn w:val="a2"/>
    <w:link w:val="a9"/>
    <w:uiPriority w:val="2"/>
    <w:rsid w:val="004D74D0"/>
    <w:rPr>
      <w:rFonts w:cs="Courier New"/>
    </w:rPr>
  </w:style>
  <w:style w:type="character" w:styleId="ab">
    <w:name w:val="Hyperlink"/>
    <w:basedOn w:val="a2"/>
    <w:uiPriority w:val="99"/>
    <w:unhideWhenUsed/>
    <w:rsid w:val="004D74D0"/>
    <w:rPr>
      <w:color w:val="0563C1" w:themeColor="hyperlink"/>
      <w:u w:val="single"/>
    </w:rPr>
  </w:style>
  <w:style w:type="character" w:styleId="ac">
    <w:name w:val="Unresolved Mention"/>
    <w:basedOn w:val="a2"/>
    <w:uiPriority w:val="99"/>
    <w:semiHidden/>
    <w:unhideWhenUsed/>
    <w:rsid w:val="004D74D0"/>
    <w:rPr>
      <w:color w:val="605E5C"/>
      <w:shd w:val="clear" w:color="auto" w:fill="E1DFDD"/>
    </w:rPr>
  </w:style>
  <w:style w:type="paragraph" w:styleId="ad">
    <w:name w:val="No Spacing"/>
    <w:uiPriority w:val="1"/>
    <w:qFormat/>
    <w:rsid w:val="003828A4"/>
    <w:pPr>
      <w:widowControl w:val="0"/>
      <w:jc w:val="both"/>
    </w:pPr>
  </w:style>
  <w:style w:type="paragraph" w:styleId="ae">
    <w:name w:val="header"/>
    <w:basedOn w:val="a"/>
    <w:link w:val="af"/>
    <w:uiPriority w:val="99"/>
    <w:unhideWhenUsed/>
    <w:rsid w:val="004A6F0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2"/>
    <w:link w:val="ae"/>
    <w:uiPriority w:val="99"/>
    <w:rsid w:val="004A6F06"/>
    <w:rPr>
      <w:sz w:val="18"/>
      <w:szCs w:val="18"/>
    </w:rPr>
  </w:style>
  <w:style w:type="paragraph" w:styleId="af0">
    <w:name w:val="footer"/>
    <w:basedOn w:val="a"/>
    <w:link w:val="af1"/>
    <w:uiPriority w:val="99"/>
    <w:unhideWhenUsed/>
    <w:rsid w:val="004A6F06"/>
    <w:pPr>
      <w:tabs>
        <w:tab w:val="center" w:pos="4153"/>
        <w:tab w:val="right" w:pos="8306"/>
      </w:tabs>
      <w:snapToGrid w:val="0"/>
      <w:jc w:val="left"/>
    </w:pPr>
    <w:rPr>
      <w:sz w:val="18"/>
      <w:szCs w:val="18"/>
    </w:rPr>
  </w:style>
  <w:style w:type="character" w:customStyle="1" w:styleId="af1">
    <w:name w:val="页脚 字符"/>
    <w:basedOn w:val="a2"/>
    <w:link w:val="af0"/>
    <w:uiPriority w:val="99"/>
    <w:rsid w:val="004A6F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Documents\&#33258;&#23450;&#20041;%20Office%20&#27169;&#26495;\&#23567;&#3582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一般">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小说.dotm</Template>
  <TotalTime>14</TotalTime>
  <Pages>1</Pages>
  <Words>213</Words>
  <Characters>242</Characters>
  <DocSecurity>0</DocSecurity>
  <Lines>121</Lines>
  <Paragraphs>113</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2022-03-15T02:37:00Z</dcterms:created>
  <dcterms:modified xsi:type="dcterms:W3CDTF">2022-03-15T02:51:00Z</dcterms:modified>
</cp:coreProperties>
</file>